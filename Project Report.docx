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AC" w:rsidRPr="009C773D" w:rsidRDefault="009C773D">
      <w:pPr>
        <w:pStyle w:val="Heading1"/>
        <w:rPr>
          <w:sz w:val="22"/>
          <w:szCs w:val="22"/>
        </w:rPr>
      </w:pPr>
      <w:r>
        <w:t>Project Report</w:t>
      </w:r>
      <w:r>
        <w:tab/>
      </w:r>
      <w:r>
        <w:tab/>
      </w:r>
      <w:r>
        <w:tab/>
      </w:r>
      <w:r>
        <w:tab/>
        <w:t xml:space="preserve"> </w:t>
      </w:r>
      <w:r>
        <w:rPr>
          <w:sz w:val="22"/>
          <w:szCs w:val="22"/>
        </w:rPr>
        <w:t>(Kaiser Haag, Rohan Puthanangady, Jack Salva)</w:t>
      </w:r>
    </w:p>
    <w:p w:rsidR="002D2DF9" w:rsidRDefault="009C773D" w:rsidP="009C773D">
      <w:pPr>
        <w:rPr>
          <w:sz w:val="26"/>
          <w:szCs w:val="26"/>
        </w:rPr>
      </w:pPr>
      <w:r>
        <w:rPr>
          <w:sz w:val="26"/>
          <w:szCs w:val="26"/>
        </w:rPr>
        <w:t>Extract</w:t>
      </w:r>
    </w:p>
    <w:p w:rsidR="00F95A47" w:rsidRDefault="006137DA" w:rsidP="00F95A47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DS</w:t>
      </w:r>
      <w:r w:rsidR="00F95A47" w:rsidRPr="00F95A47">
        <w:rPr>
          <w:color w:val="000000" w:themeColor="text1"/>
          <w:sz w:val="22"/>
          <w:szCs w:val="22"/>
        </w:rPr>
        <w:t xml:space="preserve"> 1</w:t>
      </w:r>
      <w:r w:rsidR="00F95A47">
        <w:rPr>
          <w:color w:val="000000" w:themeColor="text1"/>
          <w:sz w:val="22"/>
          <w:szCs w:val="22"/>
        </w:rPr>
        <w:t>)</w:t>
      </w:r>
      <w:r w:rsidR="00F95A47" w:rsidRPr="00F95A47">
        <w:rPr>
          <w:color w:val="000000" w:themeColor="text1"/>
          <w:sz w:val="22"/>
          <w:szCs w:val="22"/>
        </w:rPr>
        <w:t xml:space="preserve"> Madden 20 NFL Ultimate Team 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Description: 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All player data from the video game Madden NFL 20, in the Ultimate Team game mode.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Format:</w:t>
      </w:r>
      <w:r w:rsidRPr="00F95A47">
        <w:rPr>
          <w:color w:val="000000" w:themeColor="text1"/>
          <w:sz w:val="22"/>
          <w:szCs w:val="22"/>
        </w:rPr>
        <w:t xml:space="preserve"> 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 w:rsidRPr="00F95A47">
        <w:rPr>
          <w:color w:val="000000" w:themeColor="text1"/>
          <w:sz w:val="22"/>
          <w:szCs w:val="22"/>
        </w:rPr>
        <w:t>CSV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Source: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Kaggle</w:t>
      </w:r>
    </w:p>
    <w:p w:rsidR="00F95A47" w:rsidRPr="00F95A47" w:rsidRDefault="00F95A47" w:rsidP="00F95A47">
      <w:pPr>
        <w:rPr>
          <w:color w:val="000000" w:themeColor="text1"/>
          <w:sz w:val="22"/>
          <w:szCs w:val="22"/>
        </w:rPr>
      </w:pPr>
    </w:p>
    <w:p w:rsidR="00F95A47" w:rsidRDefault="006137DA" w:rsidP="00F95A47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 </w:t>
      </w:r>
      <w:r w:rsidR="00F95A47">
        <w:rPr>
          <w:color w:val="000000" w:themeColor="text1"/>
          <w:sz w:val="22"/>
          <w:szCs w:val="22"/>
        </w:rPr>
        <w:t>2)</w:t>
      </w:r>
      <w:r w:rsidR="00F95A47" w:rsidRPr="00F95A47">
        <w:rPr>
          <w:color w:val="000000" w:themeColor="text1"/>
          <w:sz w:val="22"/>
          <w:szCs w:val="22"/>
        </w:rPr>
        <w:t xml:space="preserve"> </w:t>
      </w:r>
      <w:r w:rsidR="00F95A47">
        <w:rPr>
          <w:color w:val="000000" w:themeColor="text1"/>
          <w:sz w:val="22"/>
          <w:szCs w:val="22"/>
        </w:rPr>
        <w:t>NFL Football Players Stats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Description: 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Real player data scraped from the website profootballreference.com.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Format:</w:t>
      </w:r>
    </w:p>
    <w:p w:rsid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 w:rsidRPr="00F95A47">
        <w:rPr>
          <w:color w:val="000000" w:themeColor="text1"/>
          <w:sz w:val="22"/>
          <w:szCs w:val="22"/>
        </w:rPr>
        <w:t xml:space="preserve"> CSV</w:t>
      </w:r>
    </w:p>
    <w:p w:rsidR="00F95A47" w:rsidRDefault="00F95A47" w:rsidP="00F95A47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Source:</w:t>
      </w:r>
    </w:p>
    <w:p w:rsidR="00F95A47" w:rsidRPr="00F95A47" w:rsidRDefault="00F95A47" w:rsidP="00F95A47">
      <w:pPr>
        <w:pStyle w:val="ListParagraph"/>
        <w:numPr>
          <w:ilvl w:val="2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Kaggl</w:t>
      </w:r>
      <w:r w:rsidR="002D2DF9">
        <w:rPr>
          <w:color w:val="000000" w:themeColor="text1"/>
          <w:sz w:val="22"/>
          <w:szCs w:val="22"/>
        </w:rPr>
        <w:t>e</w:t>
      </w:r>
    </w:p>
    <w:p w:rsidR="002D2DF9" w:rsidRPr="002D2DF9" w:rsidRDefault="002D2DF9" w:rsidP="002D2DF9">
      <w:pPr>
        <w:rPr>
          <w:sz w:val="26"/>
          <w:szCs w:val="26"/>
        </w:rPr>
      </w:pPr>
      <w:r>
        <w:rPr>
          <w:sz w:val="26"/>
          <w:szCs w:val="26"/>
        </w:rPr>
        <w:t>Transform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Join </w:t>
      </w:r>
    </w:p>
    <w:p w:rsidR="002D2DF9" w:rsidRDefault="002D2DF9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Joined </w:t>
      </w:r>
      <w:r w:rsidR="006137DA">
        <w:rPr>
          <w:color w:val="000000" w:themeColor="text1"/>
          <w:sz w:val="22"/>
          <w:szCs w:val="22"/>
        </w:rPr>
        <w:t xml:space="preserve">DS1)/DS2) </w:t>
      </w:r>
      <w:r>
        <w:rPr>
          <w:color w:val="000000" w:themeColor="text1"/>
          <w:sz w:val="22"/>
          <w:szCs w:val="22"/>
        </w:rPr>
        <w:t>on the column ‘ID’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Clean</w:t>
      </w:r>
    </w:p>
    <w:p w:rsidR="002D2DF9" w:rsidRDefault="006137DA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 2) </w:t>
      </w:r>
      <w:r w:rsidR="002D2DF9">
        <w:rPr>
          <w:color w:val="000000" w:themeColor="text1"/>
          <w:sz w:val="22"/>
          <w:szCs w:val="22"/>
        </w:rPr>
        <w:t xml:space="preserve">Split ‘Player ID’ on “/” </w:t>
      </w:r>
    </w:p>
    <w:p w:rsidR="002D2DF9" w:rsidRDefault="006137DA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DS1)/DS2) </w:t>
      </w:r>
      <w:r w:rsidR="002D2DF9">
        <w:rPr>
          <w:color w:val="000000" w:themeColor="text1"/>
          <w:sz w:val="22"/>
          <w:szCs w:val="22"/>
        </w:rPr>
        <w:t>Renamed column headers</w:t>
      </w:r>
      <w:r w:rsidR="00861624">
        <w:rPr>
          <w:color w:val="000000" w:themeColor="text1"/>
          <w:sz w:val="22"/>
          <w:szCs w:val="22"/>
        </w:rPr>
        <w:t xml:space="preserve"> </w:t>
      </w:r>
    </w:p>
    <w:p w:rsidR="002D2DF9" w:rsidRDefault="006137DA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DS2) </w:t>
      </w:r>
      <w:proofErr w:type="spellStart"/>
      <w:r w:rsidR="002D2DF9">
        <w:rPr>
          <w:color w:val="000000" w:themeColor="text1"/>
          <w:sz w:val="22"/>
          <w:szCs w:val="22"/>
        </w:rPr>
        <w:t>String.split</w:t>
      </w:r>
      <w:proofErr w:type="spellEnd"/>
      <w:r w:rsidR="002D2DF9">
        <w:rPr>
          <w:color w:val="000000" w:themeColor="text1"/>
          <w:sz w:val="22"/>
          <w:szCs w:val="22"/>
        </w:rPr>
        <w:t xml:space="preserve"> command to split </w:t>
      </w:r>
      <w:proofErr w:type="spellStart"/>
      <w:r w:rsidR="002D2DF9">
        <w:rPr>
          <w:color w:val="000000" w:themeColor="text1"/>
          <w:sz w:val="22"/>
          <w:szCs w:val="22"/>
        </w:rPr>
        <w:t>dataframe</w:t>
      </w:r>
      <w:proofErr w:type="spellEnd"/>
      <w:r w:rsidR="002D2DF9">
        <w:rPr>
          <w:color w:val="000000" w:themeColor="text1"/>
          <w:sz w:val="22"/>
          <w:szCs w:val="22"/>
        </w:rPr>
        <w:t xml:space="preserve"> to create ID field</w:t>
      </w:r>
    </w:p>
    <w:p w:rsidR="002D2DF9" w:rsidRPr="002D2DF9" w:rsidRDefault="006137DA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DS1)/DS2) </w:t>
      </w:r>
      <w:r w:rsidR="002D2DF9">
        <w:rPr>
          <w:color w:val="000000" w:themeColor="text1"/>
          <w:sz w:val="22"/>
          <w:szCs w:val="22"/>
        </w:rPr>
        <w:t>Renamed column names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Filter </w:t>
      </w:r>
    </w:p>
    <w:p w:rsidR="009C773D" w:rsidRDefault="00861624" w:rsidP="009C773D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Filtered </w:t>
      </w:r>
      <w:r w:rsidR="006137DA">
        <w:rPr>
          <w:color w:val="000000" w:themeColor="text1"/>
          <w:sz w:val="22"/>
          <w:szCs w:val="22"/>
        </w:rPr>
        <w:t>DS1)</w:t>
      </w:r>
      <w:r>
        <w:rPr>
          <w:color w:val="000000" w:themeColor="text1"/>
          <w:sz w:val="22"/>
          <w:szCs w:val="22"/>
        </w:rPr>
        <w:t xml:space="preserve"> </w:t>
      </w:r>
      <w:r w:rsidR="006137DA">
        <w:rPr>
          <w:color w:val="000000" w:themeColor="text1"/>
          <w:sz w:val="22"/>
          <w:szCs w:val="22"/>
        </w:rPr>
        <w:t xml:space="preserve">on a certain number of fields to limit the data that was read in the </w:t>
      </w:r>
      <w:proofErr w:type="spellStart"/>
      <w:r w:rsidR="006137DA">
        <w:rPr>
          <w:color w:val="000000" w:themeColor="text1"/>
          <w:sz w:val="22"/>
          <w:szCs w:val="22"/>
        </w:rPr>
        <w:t>jupyter</w:t>
      </w:r>
      <w:proofErr w:type="spellEnd"/>
      <w:r w:rsidR="006137DA">
        <w:rPr>
          <w:color w:val="000000" w:themeColor="text1"/>
          <w:sz w:val="22"/>
          <w:szCs w:val="22"/>
        </w:rPr>
        <w:t xml:space="preserve"> notebook file</w:t>
      </w:r>
    </w:p>
    <w:p w:rsidR="006137DA" w:rsidRPr="006137DA" w:rsidRDefault="006137DA" w:rsidP="006137DA">
      <w:pPr>
        <w:pStyle w:val="ListParagraph"/>
        <w:ind w:left="1440"/>
        <w:rPr>
          <w:color w:val="000000" w:themeColor="text1"/>
          <w:sz w:val="22"/>
          <w:szCs w:val="22"/>
        </w:rPr>
      </w:pPr>
    </w:p>
    <w:p w:rsidR="002D2DF9" w:rsidRPr="002D2DF9" w:rsidRDefault="002D2DF9" w:rsidP="002D2DF9">
      <w:pPr>
        <w:rPr>
          <w:sz w:val="26"/>
          <w:szCs w:val="26"/>
        </w:rPr>
      </w:pPr>
      <w:r>
        <w:rPr>
          <w:sz w:val="26"/>
          <w:szCs w:val="26"/>
        </w:rPr>
        <w:t>Load</w:t>
      </w:r>
      <w:r w:rsidR="00D601B6">
        <w:rPr>
          <w:sz w:val="26"/>
          <w:szCs w:val="26"/>
        </w:rPr>
        <w:t xml:space="preserve"> (Postgres)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Final Databases</w:t>
      </w:r>
    </w:p>
    <w:p w:rsidR="002D2DF9" w:rsidRPr="002D2DF9" w:rsidRDefault="002D2DF9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Madden</w:t>
      </w:r>
    </w:p>
    <w:p w:rsidR="002D2DF9" w:rsidRDefault="002D2DF9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Tables</w:t>
      </w:r>
    </w:p>
    <w:p w:rsidR="002D2DF9" w:rsidRDefault="002D2DF9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pro_football_reference</w:t>
      </w:r>
      <w:proofErr w:type="spellEnd"/>
      <w:r w:rsidR="00D601B6">
        <w:rPr>
          <w:color w:val="000000" w:themeColor="text1"/>
          <w:sz w:val="22"/>
          <w:szCs w:val="22"/>
        </w:rPr>
        <w:t xml:space="preserve"> </w:t>
      </w:r>
    </w:p>
    <w:p w:rsidR="002D2DF9" w:rsidRDefault="002D2DF9" w:rsidP="002D2DF9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player_info</w:t>
      </w:r>
      <w:proofErr w:type="spellEnd"/>
    </w:p>
    <w:p w:rsidR="002D2DF9" w:rsidRDefault="00D601B6" w:rsidP="002D2DF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Why </w:t>
      </w:r>
      <w:r w:rsidR="006026D9">
        <w:rPr>
          <w:color w:val="000000" w:themeColor="text1"/>
          <w:sz w:val="22"/>
          <w:szCs w:val="22"/>
        </w:rPr>
        <w:t>we chose Postgres</w:t>
      </w:r>
    </w:p>
    <w:p w:rsidR="00D601B6" w:rsidRPr="002D2DF9" w:rsidRDefault="00D601B6" w:rsidP="00D601B6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Both our data sources were </w:t>
      </w:r>
      <w:proofErr w:type="gramStart"/>
      <w:r>
        <w:rPr>
          <w:color w:val="000000" w:themeColor="text1"/>
          <w:sz w:val="22"/>
          <w:szCs w:val="22"/>
        </w:rPr>
        <w:t>excel</w:t>
      </w:r>
      <w:proofErr w:type="gramEnd"/>
      <w:r>
        <w:rPr>
          <w:color w:val="000000" w:themeColor="text1"/>
          <w:sz w:val="22"/>
          <w:szCs w:val="22"/>
        </w:rPr>
        <w:t xml:space="preserve"> files which were already structured like columns in a table. The datasets were both easily </w:t>
      </w:r>
      <w:r w:rsidR="006026D9">
        <w:rPr>
          <w:color w:val="000000" w:themeColor="text1"/>
          <w:sz w:val="22"/>
          <w:szCs w:val="22"/>
        </w:rPr>
        <w:t xml:space="preserve">capable of being joined as well. </w:t>
      </w:r>
    </w:p>
    <w:p w:rsidR="002D2DF9" w:rsidRDefault="002D2DF9" w:rsidP="009C773D"/>
    <w:p w:rsidR="00F461AC" w:rsidRDefault="00F461AC" w:rsidP="009C773D"/>
    <w:sectPr w:rsidR="00F461A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D72" w:rsidRDefault="00D92D72">
      <w:r>
        <w:separator/>
      </w:r>
    </w:p>
    <w:p w:rsidR="00D92D72" w:rsidRDefault="00D92D72"/>
  </w:endnote>
  <w:endnote w:type="continuationSeparator" w:id="0">
    <w:p w:rsidR="00D92D72" w:rsidRDefault="00D92D72">
      <w:r>
        <w:continuationSeparator/>
      </w:r>
    </w:p>
    <w:p w:rsidR="00D92D72" w:rsidRDefault="00D92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61AC" w:rsidRDefault="00D92D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D72" w:rsidRDefault="00D92D72">
      <w:r>
        <w:separator/>
      </w:r>
    </w:p>
    <w:p w:rsidR="00D92D72" w:rsidRDefault="00D92D72"/>
  </w:footnote>
  <w:footnote w:type="continuationSeparator" w:id="0">
    <w:p w:rsidR="00D92D72" w:rsidRDefault="00D92D72">
      <w:r>
        <w:continuationSeparator/>
      </w:r>
    </w:p>
    <w:p w:rsidR="00D92D72" w:rsidRDefault="00D92D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51C1D"/>
    <w:multiLevelType w:val="hybridMultilevel"/>
    <w:tmpl w:val="95B0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665025"/>
    <w:multiLevelType w:val="hybridMultilevel"/>
    <w:tmpl w:val="A7F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3D"/>
    <w:rsid w:val="002D2DF9"/>
    <w:rsid w:val="006026D9"/>
    <w:rsid w:val="006137DA"/>
    <w:rsid w:val="00861624"/>
    <w:rsid w:val="009C773D"/>
    <w:rsid w:val="00D601B6"/>
    <w:rsid w:val="00D92D72"/>
    <w:rsid w:val="00F461AC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DE3E"/>
  <w15:chartTrackingRefBased/>
  <w15:docId w15:val="{FB869EDE-56E6-654C-BCD2-A2ABFD87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9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hanputhanangady/Library/Containers/com.microsoft.Word/Data/Library/Application%20Support/Microsoft/Office/16.0/DTS/en-US%7bF0635499-29CF-1C49-AAB2-E5FC1071C3E3%7d/%7b46A97E5C-F8E2-D742-BA2E-01A18164116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Puthanangady, Rohan</dc:creator>
  <cp:keywords/>
  <dc:description/>
  <cp:lastModifiedBy>Puthanangady, Rohan</cp:lastModifiedBy>
  <cp:revision>2</cp:revision>
  <dcterms:created xsi:type="dcterms:W3CDTF">2020-04-16T00:29:00Z</dcterms:created>
  <dcterms:modified xsi:type="dcterms:W3CDTF">2020-04-16T01:26:00Z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